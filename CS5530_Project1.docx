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A1F887" w14:textId="77777777" w:rsidR="00DE43B6" w:rsidRDefault="00D930D4">
      <w:pPr>
        <w:pStyle w:val="Title"/>
      </w:pPr>
      <w:r>
        <w:t>CS 5530 – Project Milestone 1</w:t>
      </w:r>
    </w:p>
    <w:p w14:paraId="14F4C1D6" w14:textId="1A854070" w:rsidR="004C0559" w:rsidRPr="004C0559" w:rsidRDefault="004C0559" w:rsidP="004C0559">
      <w:pPr>
        <w:pStyle w:val="Subtitle"/>
      </w:pPr>
      <w:r>
        <w:t>John Wells</w:t>
      </w:r>
    </w:p>
    <w:p w14:paraId="6FC83F76" w14:textId="77777777" w:rsidR="00DE43B6" w:rsidRDefault="00D930D4">
      <w:pPr>
        <w:pStyle w:val="Heading1"/>
      </w:pPr>
      <w:r>
        <w:t>ER Diagram</w:t>
      </w:r>
    </w:p>
    <w:p w14:paraId="3FE51A7E" w14:textId="37E202ED" w:rsidR="004C0559" w:rsidRDefault="005C6E02" w:rsidP="004C0559">
      <w:pPr>
        <w:sectPr w:rsidR="004C0559" w:rsidSect="004C0559">
          <w:pgSz w:w="15840" w:h="12240" w:orient="landscape"/>
          <w:pgMar w:top="1440" w:right="1440" w:bottom="1440" w:left="1440" w:header="720" w:footer="720" w:gutter="0"/>
          <w:cols w:space="720"/>
          <w:docGrid w:linePitch="299"/>
        </w:sectPr>
      </w:pPr>
      <w:r w:rsidRPr="005C6E02">
        <w:rPr>
          <w:noProof/>
          <w:lang w:eastAsia="en-US"/>
        </w:rPr>
        <w:t xml:space="preserve"> </w:t>
      </w:r>
      <w:r w:rsidR="004C0559">
        <w:object w:dxaOrig="12330" w:dyaOrig="6990" w14:anchorId="1C26AF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6.5pt;height:349.5pt" o:ole="">
            <v:imagedata r:id="rId7" o:title=""/>
          </v:shape>
          <o:OLEObject Type="Embed" ProgID="Visio.Drawing.15" ShapeID="_x0000_i1025" DrawAspect="Content" ObjectID="_1423265441" r:id="rId8"/>
        </w:object>
      </w:r>
    </w:p>
    <w:p w14:paraId="1DF7395B" w14:textId="4FE283BF" w:rsidR="00D930D4" w:rsidRDefault="00D930D4" w:rsidP="00D930D4">
      <w:pPr>
        <w:pStyle w:val="Heading1"/>
      </w:pPr>
      <w:r>
        <w:lastRenderedPageBreak/>
        <w:t>Relational Schema</w:t>
      </w:r>
    </w:p>
    <w:p w14:paraId="30601E1E" w14:textId="19301396" w:rsidR="005C6E02" w:rsidRDefault="00D930D4" w:rsidP="00D930D4">
      <w:r>
        <w:t>User(</w:t>
      </w:r>
      <w:r>
        <w:rPr>
          <w:u w:val="single"/>
        </w:rPr>
        <w:t>Login</w:t>
      </w:r>
      <w:r>
        <w:t>, address, phone, password, full_name)</w:t>
      </w:r>
      <w:r>
        <w:br/>
        <w:t>Video_Data(</w:t>
      </w:r>
      <w:r>
        <w:rPr>
          <w:u w:val="single"/>
        </w:rPr>
        <w:t>ISBN</w:t>
      </w:r>
      <w:r>
        <w:t>, title, year, subject, rating</w:t>
      </w:r>
      <w:r w:rsidR="004C0559">
        <w:t>)</w:t>
      </w:r>
      <w:r w:rsidR="004C0559">
        <w:br/>
        <w:t>Keywords</w:t>
      </w:r>
      <w:r w:rsidR="005C6E02">
        <w:t>(</w:t>
      </w:r>
      <w:r w:rsidR="005C6E02" w:rsidRPr="00455C0C">
        <w:rPr>
          <w:u w:val="dotted"/>
        </w:rPr>
        <w:t>key_id</w:t>
      </w:r>
      <w:r w:rsidR="004C0559">
        <w:t>,</w:t>
      </w:r>
      <w:r w:rsidR="005C6E02">
        <w:t xml:space="preserve"> </w:t>
      </w:r>
      <w:r w:rsidR="005C6E02" w:rsidRPr="00455C0C">
        <w:rPr>
          <w:u w:val="dotted"/>
        </w:rPr>
        <w:t>ISBN</w:t>
      </w:r>
      <w:r w:rsidR="005C6E02">
        <w:t>)</w:t>
      </w:r>
      <w:r w:rsidR="005C6E02" w:rsidRPr="005C6E02">
        <w:rPr>
          <w:noProof/>
          <w:lang w:eastAsia="en-US"/>
        </w:rPr>
        <w:t xml:space="preserve"> </w:t>
      </w:r>
      <w:r w:rsidR="004C0559">
        <w:rPr>
          <w:noProof/>
          <w:lang w:eastAsia="en-US"/>
        </w:rPr>
        <w:br/>
        <w:t>KeywordLookup(</w:t>
      </w:r>
      <w:r w:rsidR="004C0559" w:rsidRPr="004C0559">
        <w:rPr>
          <w:noProof/>
          <w:u w:val="single"/>
          <w:lang w:eastAsia="en-US"/>
        </w:rPr>
        <w:t>key_id</w:t>
      </w:r>
      <w:r w:rsidR="004C0559">
        <w:rPr>
          <w:noProof/>
          <w:lang w:eastAsia="en-US"/>
        </w:rPr>
        <w:t>, keyword)</w:t>
      </w:r>
      <w:r w:rsidR="005C6E02">
        <w:rPr>
          <w:noProof/>
          <w:lang w:eastAsia="en-US"/>
        </w:rPr>
        <w:br/>
      </w:r>
      <w:r w:rsidR="005C6E02">
        <w:t>Cast-Crew(</w:t>
      </w:r>
      <w:r w:rsidR="005C6E02">
        <w:rPr>
          <w:u w:val="single"/>
        </w:rPr>
        <w:t>id</w:t>
      </w:r>
      <w:r w:rsidR="005C6E02">
        <w:t xml:space="preserve">, </w:t>
      </w:r>
      <w:r w:rsidR="00247294">
        <w:rPr>
          <w:u w:val="single"/>
        </w:rPr>
        <w:t>ISBN,</w:t>
      </w:r>
      <w:r w:rsidR="00247294">
        <w:t xml:space="preserve"> </w:t>
      </w:r>
      <w:r w:rsidR="005C6E02">
        <w:t>name, role)</w:t>
      </w:r>
      <w:r w:rsidR="005C6E02">
        <w:br/>
        <w:t>Feedback(</w:t>
      </w:r>
      <w:r w:rsidR="005C6E02">
        <w:rPr>
          <w:u w:val="single"/>
        </w:rPr>
        <w:t>Login, ISBN</w:t>
      </w:r>
      <w:r w:rsidR="005C6E02">
        <w:t>, Score, short_text)</w:t>
      </w:r>
      <w:r w:rsidR="005C6E02">
        <w:br/>
        <w:t>Trusts(</w:t>
      </w:r>
      <w:r w:rsidR="005C6E02" w:rsidRPr="008962B1">
        <w:rPr>
          <w:u w:val="dotted"/>
        </w:rPr>
        <w:t>login, login,</w:t>
      </w:r>
      <w:r w:rsidR="005C6E02">
        <w:rPr>
          <w:u w:val="single"/>
        </w:rPr>
        <w:t xml:space="preserve"> </w:t>
      </w:r>
      <w:r w:rsidR="005C6E02">
        <w:t>trusted, trust_total)</w:t>
      </w:r>
      <w:r w:rsidR="008962B1">
        <w:t xml:space="preserve"> // two unique logins from User.</w:t>
      </w:r>
      <w:r w:rsidR="005C6E02">
        <w:br/>
        <w:t>Credit_Card(</w:t>
      </w:r>
      <w:r w:rsidR="005C6E02">
        <w:rPr>
          <w:u w:val="single"/>
        </w:rPr>
        <w:t>Card_number,</w:t>
      </w:r>
      <w:r w:rsidR="005C6E02">
        <w:t xml:space="preserve"> </w:t>
      </w:r>
      <w:r w:rsidR="005A5B3C" w:rsidRPr="004C0559">
        <w:rPr>
          <w:u w:val="dotted"/>
        </w:rPr>
        <w:t>Login</w:t>
      </w:r>
      <w:r w:rsidR="005A5B3C">
        <w:t xml:space="preserve">, </w:t>
      </w:r>
      <w:r w:rsidR="005C6E02">
        <w:t>Exp_date, Name, CVN)</w:t>
      </w:r>
      <w:r w:rsidR="005C6E02">
        <w:br/>
        <w:t>Order_History(</w:t>
      </w:r>
      <w:r w:rsidR="005C6E02" w:rsidRPr="004C0559">
        <w:rPr>
          <w:u w:val="dotted"/>
        </w:rPr>
        <w:t>Login</w:t>
      </w:r>
      <w:r w:rsidR="005C6E02">
        <w:t xml:space="preserve">, </w:t>
      </w:r>
      <w:r w:rsidR="005C6E02" w:rsidRPr="004C0559">
        <w:rPr>
          <w:u w:val="dotted"/>
        </w:rPr>
        <w:t>ISBN</w:t>
      </w:r>
      <w:r w:rsidR="005C6E02">
        <w:t>, Rent_date, return_date)</w:t>
      </w:r>
    </w:p>
    <w:p w14:paraId="373682F1" w14:textId="5E51DFC6" w:rsidR="004C0559" w:rsidRDefault="005A5B3C" w:rsidP="004C0559">
      <w:pPr>
        <w:sectPr w:rsidR="004C0559" w:rsidSect="004C0559"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>
        <w:br w:type="page"/>
      </w:r>
    </w:p>
    <w:p w14:paraId="562F5553" w14:textId="3DAD2A24" w:rsidR="005C6E02" w:rsidRDefault="005C6E02" w:rsidP="005C6E02">
      <w:pPr>
        <w:pStyle w:val="Heading1"/>
      </w:pPr>
      <w:r>
        <w:lastRenderedPageBreak/>
        <w:t>SQL Statements</w:t>
      </w:r>
    </w:p>
    <w:p w14:paraId="70E92FA2" w14:textId="77777777" w:rsidR="005A5B3C" w:rsidRDefault="005A5B3C" w:rsidP="00247294">
      <w:pPr>
        <w:pStyle w:val="NoSpacing"/>
        <w:sectPr w:rsidR="005A5B3C" w:rsidSect="004C0559">
          <w:pgSz w:w="12240" w:h="15840"/>
          <w:pgMar w:top="1440" w:right="1440" w:bottom="1440" w:left="1440" w:header="720" w:footer="720" w:gutter="0"/>
          <w:cols w:space="720"/>
        </w:sectPr>
      </w:pPr>
    </w:p>
    <w:p w14:paraId="3CD55BED" w14:textId="77777777" w:rsidR="00247294" w:rsidRPr="00582176" w:rsidRDefault="00247294" w:rsidP="00247294">
      <w:pPr>
        <w:pStyle w:val="NoSpacing"/>
        <w:rPr>
          <w:rFonts w:ascii="Arial" w:hAnsi="Arial" w:cs="Arial"/>
          <w:sz w:val="18"/>
        </w:rPr>
      </w:pPr>
      <w:r w:rsidRPr="00582176">
        <w:rPr>
          <w:rFonts w:ascii="Arial" w:hAnsi="Arial" w:cs="Arial"/>
          <w:sz w:val="18"/>
        </w:rPr>
        <w:lastRenderedPageBreak/>
        <w:t>CREATE TABLE User(</w:t>
      </w:r>
    </w:p>
    <w:p w14:paraId="60347986" w14:textId="6C17D712" w:rsidR="00247294" w:rsidRPr="00582176" w:rsidRDefault="00247294" w:rsidP="00247294">
      <w:pPr>
        <w:pStyle w:val="NoSpacing"/>
        <w:rPr>
          <w:rFonts w:ascii="Arial" w:hAnsi="Arial" w:cs="Arial"/>
          <w:sz w:val="18"/>
        </w:rPr>
      </w:pPr>
      <w:r w:rsidRPr="00582176">
        <w:rPr>
          <w:rFonts w:ascii="Arial" w:hAnsi="Arial" w:cs="Arial"/>
          <w:sz w:val="18"/>
        </w:rPr>
        <w:t xml:space="preserve">Login </w:t>
      </w:r>
      <w:r w:rsidR="003B40C8">
        <w:rPr>
          <w:rFonts w:ascii="Arial" w:hAnsi="Arial" w:cs="Arial"/>
          <w:sz w:val="18"/>
        </w:rPr>
        <w:t>VAR</w:t>
      </w:r>
      <w:r w:rsidRPr="00582176">
        <w:rPr>
          <w:rFonts w:ascii="Arial" w:hAnsi="Arial" w:cs="Arial"/>
          <w:sz w:val="18"/>
        </w:rPr>
        <w:t xml:space="preserve">CHAR(20) </w:t>
      </w:r>
      <w:r w:rsidR="00ED5D79">
        <w:rPr>
          <w:rFonts w:ascii="Arial" w:hAnsi="Arial" w:cs="Arial"/>
          <w:sz w:val="18"/>
        </w:rPr>
        <w:t>PRIMARY KEY</w:t>
      </w:r>
      <w:r w:rsidRPr="00582176">
        <w:rPr>
          <w:rFonts w:ascii="Arial" w:hAnsi="Arial" w:cs="Arial"/>
          <w:sz w:val="18"/>
        </w:rPr>
        <w:t>,</w:t>
      </w:r>
    </w:p>
    <w:p w14:paraId="5826EF22" w14:textId="0C74EBAF" w:rsidR="00247294" w:rsidRPr="00582176" w:rsidRDefault="00247294" w:rsidP="00247294">
      <w:pPr>
        <w:pStyle w:val="NoSpacing"/>
        <w:rPr>
          <w:rFonts w:ascii="Arial" w:hAnsi="Arial" w:cs="Arial"/>
          <w:sz w:val="18"/>
        </w:rPr>
      </w:pPr>
      <w:r w:rsidRPr="00582176">
        <w:rPr>
          <w:rFonts w:ascii="Arial" w:hAnsi="Arial" w:cs="Arial"/>
          <w:sz w:val="18"/>
        </w:rPr>
        <w:t xml:space="preserve">Address </w:t>
      </w:r>
      <w:r w:rsidR="003B40C8">
        <w:rPr>
          <w:rFonts w:ascii="Arial" w:hAnsi="Arial" w:cs="Arial"/>
          <w:sz w:val="18"/>
        </w:rPr>
        <w:t>VAR</w:t>
      </w:r>
      <w:r w:rsidRPr="00582176">
        <w:rPr>
          <w:rFonts w:ascii="Arial" w:hAnsi="Arial" w:cs="Arial"/>
          <w:sz w:val="18"/>
        </w:rPr>
        <w:t>CHAR(2</w:t>
      </w:r>
      <w:r w:rsidR="003B40C8">
        <w:rPr>
          <w:rFonts w:ascii="Arial" w:hAnsi="Arial" w:cs="Arial"/>
          <w:sz w:val="18"/>
        </w:rPr>
        <w:t>55</w:t>
      </w:r>
      <w:r w:rsidRPr="00582176">
        <w:rPr>
          <w:rFonts w:ascii="Arial" w:hAnsi="Arial" w:cs="Arial"/>
          <w:sz w:val="18"/>
        </w:rPr>
        <w:t>),</w:t>
      </w:r>
    </w:p>
    <w:p w14:paraId="68B0C2F1" w14:textId="77777777" w:rsidR="00247294" w:rsidRPr="00582176" w:rsidRDefault="00247294" w:rsidP="00247294">
      <w:pPr>
        <w:pStyle w:val="NoSpacing"/>
        <w:rPr>
          <w:rFonts w:ascii="Arial" w:hAnsi="Arial" w:cs="Arial"/>
          <w:sz w:val="18"/>
        </w:rPr>
      </w:pPr>
      <w:r w:rsidRPr="00582176">
        <w:rPr>
          <w:rFonts w:ascii="Arial" w:hAnsi="Arial" w:cs="Arial"/>
          <w:sz w:val="18"/>
        </w:rPr>
        <w:t>Phone INTEGER,</w:t>
      </w:r>
    </w:p>
    <w:p w14:paraId="60337E5A" w14:textId="7339B5EF" w:rsidR="00247294" w:rsidRPr="00582176" w:rsidRDefault="00247294" w:rsidP="00247294">
      <w:pPr>
        <w:pStyle w:val="NoSpacing"/>
        <w:rPr>
          <w:rFonts w:ascii="Arial" w:hAnsi="Arial" w:cs="Arial"/>
          <w:sz w:val="18"/>
        </w:rPr>
      </w:pPr>
      <w:r w:rsidRPr="00582176">
        <w:rPr>
          <w:rFonts w:ascii="Arial" w:hAnsi="Arial" w:cs="Arial"/>
          <w:sz w:val="18"/>
        </w:rPr>
        <w:t>Password CHAR(</w:t>
      </w:r>
      <w:r w:rsidR="003B40C8">
        <w:rPr>
          <w:rFonts w:ascii="Arial" w:hAnsi="Arial" w:cs="Arial"/>
          <w:sz w:val="18"/>
        </w:rPr>
        <w:t>32</w:t>
      </w:r>
      <w:r w:rsidRPr="00582176">
        <w:rPr>
          <w:rFonts w:ascii="Arial" w:hAnsi="Arial" w:cs="Arial"/>
          <w:sz w:val="18"/>
        </w:rPr>
        <w:t>) NOT NULL,</w:t>
      </w:r>
    </w:p>
    <w:p w14:paraId="328324A1" w14:textId="531E01D4" w:rsidR="00247294" w:rsidRPr="00582176" w:rsidRDefault="00247294" w:rsidP="00247294">
      <w:pPr>
        <w:pStyle w:val="NoSpacing"/>
        <w:rPr>
          <w:rFonts w:ascii="Arial" w:hAnsi="Arial" w:cs="Arial"/>
          <w:sz w:val="18"/>
        </w:rPr>
      </w:pPr>
      <w:r w:rsidRPr="00582176">
        <w:rPr>
          <w:rFonts w:ascii="Arial" w:hAnsi="Arial" w:cs="Arial"/>
          <w:sz w:val="18"/>
        </w:rPr>
        <w:t xml:space="preserve">Full_name </w:t>
      </w:r>
      <w:r w:rsidR="003B40C8">
        <w:rPr>
          <w:rFonts w:ascii="Arial" w:hAnsi="Arial" w:cs="Arial"/>
          <w:sz w:val="18"/>
        </w:rPr>
        <w:t>VAR</w:t>
      </w:r>
      <w:r w:rsidRPr="00582176">
        <w:rPr>
          <w:rFonts w:ascii="Arial" w:hAnsi="Arial" w:cs="Arial"/>
          <w:sz w:val="18"/>
        </w:rPr>
        <w:t>CHAR(</w:t>
      </w:r>
      <w:r w:rsidR="003B40C8">
        <w:rPr>
          <w:rFonts w:ascii="Arial" w:hAnsi="Arial" w:cs="Arial"/>
          <w:sz w:val="18"/>
        </w:rPr>
        <w:t>255)</w:t>
      </w:r>
      <w:r w:rsidRPr="00582176">
        <w:rPr>
          <w:rFonts w:ascii="Arial" w:hAnsi="Arial" w:cs="Arial"/>
          <w:sz w:val="18"/>
        </w:rPr>
        <w:t xml:space="preserve"> NOT NULL,</w:t>
      </w:r>
    </w:p>
    <w:p w14:paraId="6C20F779" w14:textId="77777777" w:rsidR="005A5B3C" w:rsidRPr="00582176" w:rsidRDefault="005A5B3C" w:rsidP="00247294">
      <w:pPr>
        <w:pStyle w:val="NoSpacing"/>
        <w:rPr>
          <w:rFonts w:ascii="Arial" w:hAnsi="Arial" w:cs="Arial"/>
          <w:sz w:val="18"/>
        </w:rPr>
      </w:pPr>
      <w:r w:rsidRPr="00582176">
        <w:rPr>
          <w:rFonts w:ascii="Arial" w:hAnsi="Arial" w:cs="Arial"/>
          <w:sz w:val="18"/>
        </w:rPr>
        <w:t>Card_id INTEGER</w:t>
      </w:r>
    </w:p>
    <w:p w14:paraId="47C2C5A2" w14:textId="15112836" w:rsidR="00247294" w:rsidRPr="00582176" w:rsidRDefault="005A5B3C" w:rsidP="00247294">
      <w:pPr>
        <w:pStyle w:val="NoSpacing"/>
        <w:rPr>
          <w:rFonts w:ascii="Arial" w:hAnsi="Arial" w:cs="Arial"/>
          <w:sz w:val="18"/>
        </w:rPr>
      </w:pPr>
      <w:r w:rsidRPr="00582176">
        <w:rPr>
          <w:rFonts w:ascii="Arial" w:hAnsi="Arial" w:cs="Arial"/>
          <w:sz w:val="18"/>
        </w:rPr>
        <w:t>FOREIGN KEY (Card_id) REFERENCES CreditCard</w:t>
      </w:r>
      <w:r w:rsidR="003B40C8">
        <w:rPr>
          <w:rFonts w:ascii="Arial" w:hAnsi="Arial" w:cs="Arial"/>
          <w:sz w:val="18"/>
        </w:rPr>
        <w:t>(Card_no)</w:t>
      </w:r>
      <w:r w:rsidR="00ED5D79">
        <w:rPr>
          <w:rFonts w:ascii="Arial" w:hAnsi="Arial" w:cs="Arial"/>
          <w:sz w:val="18"/>
        </w:rPr>
        <w:br/>
        <w:t>ON DELETE CASCADE</w:t>
      </w:r>
      <w:r w:rsidR="00247294" w:rsidRPr="00582176">
        <w:rPr>
          <w:rFonts w:ascii="Arial" w:hAnsi="Arial" w:cs="Arial"/>
          <w:sz w:val="18"/>
        </w:rPr>
        <w:t>)</w:t>
      </w:r>
    </w:p>
    <w:p w14:paraId="1624A841" w14:textId="77777777" w:rsidR="00247294" w:rsidRPr="00582176" w:rsidRDefault="00247294" w:rsidP="00247294">
      <w:pPr>
        <w:pStyle w:val="NoSpacing"/>
        <w:rPr>
          <w:sz w:val="20"/>
        </w:rPr>
      </w:pPr>
    </w:p>
    <w:p w14:paraId="17577545" w14:textId="77777777" w:rsidR="00247294" w:rsidRPr="00582176" w:rsidRDefault="00247294" w:rsidP="00247294">
      <w:pPr>
        <w:pStyle w:val="NoSpacing"/>
        <w:rPr>
          <w:rFonts w:ascii="Arial" w:hAnsi="Arial" w:cs="Arial"/>
          <w:sz w:val="18"/>
        </w:rPr>
      </w:pPr>
      <w:r w:rsidRPr="00582176">
        <w:rPr>
          <w:rFonts w:ascii="Arial" w:hAnsi="Arial" w:cs="Arial"/>
          <w:sz w:val="18"/>
        </w:rPr>
        <w:t xml:space="preserve">CREATE TABLE </w:t>
      </w:r>
      <w:r w:rsidR="005A5B3C" w:rsidRPr="00582176">
        <w:rPr>
          <w:rFonts w:ascii="Arial" w:hAnsi="Arial" w:cs="Arial"/>
          <w:sz w:val="18"/>
        </w:rPr>
        <w:t>VideoData</w:t>
      </w:r>
      <w:r w:rsidRPr="00582176">
        <w:rPr>
          <w:rFonts w:ascii="Arial" w:hAnsi="Arial" w:cs="Arial"/>
          <w:sz w:val="18"/>
        </w:rPr>
        <w:t>(</w:t>
      </w:r>
    </w:p>
    <w:p w14:paraId="113A9FA0" w14:textId="33F83CFA" w:rsidR="00247294" w:rsidRPr="00582176" w:rsidRDefault="005A5B3C" w:rsidP="00247294">
      <w:pPr>
        <w:pStyle w:val="NoSpacing"/>
        <w:rPr>
          <w:rFonts w:ascii="Arial" w:hAnsi="Arial" w:cs="Arial"/>
          <w:sz w:val="18"/>
        </w:rPr>
      </w:pPr>
      <w:r w:rsidRPr="00582176">
        <w:rPr>
          <w:rFonts w:ascii="Arial" w:hAnsi="Arial" w:cs="Arial"/>
          <w:sz w:val="18"/>
        </w:rPr>
        <w:t>ISBN</w:t>
      </w:r>
      <w:r w:rsidR="00247294" w:rsidRPr="00582176">
        <w:rPr>
          <w:rFonts w:ascii="Arial" w:hAnsi="Arial" w:cs="Arial"/>
          <w:sz w:val="18"/>
        </w:rPr>
        <w:t xml:space="preserve"> INTEGER</w:t>
      </w:r>
      <w:r w:rsidR="00ED5D79">
        <w:rPr>
          <w:rFonts w:ascii="Arial" w:hAnsi="Arial" w:cs="Arial"/>
          <w:sz w:val="18"/>
        </w:rPr>
        <w:t xml:space="preserve"> PRIMARY KEY</w:t>
      </w:r>
      <w:r w:rsidR="00247294" w:rsidRPr="00582176">
        <w:rPr>
          <w:rFonts w:ascii="Arial" w:hAnsi="Arial" w:cs="Arial"/>
          <w:sz w:val="18"/>
        </w:rPr>
        <w:t>,</w:t>
      </w:r>
    </w:p>
    <w:p w14:paraId="110A8283" w14:textId="1B6936A0" w:rsidR="00247294" w:rsidRPr="00582176" w:rsidRDefault="003B40C8" w:rsidP="00247294">
      <w:pPr>
        <w:pStyle w:val="NoSpacing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Title VARCHAR(255</w:t>
      </w:r>
      <w:r w:rsidR="005A5B3C" w:rsidRPr="00582176">
        <w:rPr>
          <w:rFonts w:ascii="Arial" w:hAnsi="Arial" w:cs="Arial"/>
          <w:sz w:val="18"/>
        </w:rPr>
        <w:t xml:space="preserve">) </w:t>
      </w:r>
      <w:r w:rsidR="00247294" w:rsidRPr="00582176">
        <w:rPr>
          <w:rFonts w:ascii="Arial" w:hAnsi="Arial" w:cs="Arial"/>
          <w:sz w:val="18"/>
        </w:rPr>
        <w:t>NOT NULL,</w:t>
      </w:r>
      <w:r w:rsidR="005A5B3C" w:rsidRPr="00582176">
        <w:rPr>
          <w:rFonts w:ascii="Arial" w:hAnsi="Arial" w:cs="Arial"/>
          <w:sz w:val="18"/>
        </w:rPr>
        <w:br/>
        <w:t xml:space="preserve">Year INTEGER, </w:t>
      </w:r>
      <w:r w:rsidR="005A5B3C" w:rsidRPr="00582176">
        <w:rPr>
          <w:rFonts w:ascii="Arial" w:hAnsi="Arial" w:cs="Arial"/>
          <w:sz w:val="18"/>
        </w:rPr>
        <w:br/>
        <w:t xml:space="preserve">Subject </w:t>
      </w:r>
      <w:r>
        <w:rPr>
          <w:rFonts w:ascii="Arial" w:hAnsi="Arial" w:cs="Arial"/>
          <w:sz w:val="18"/>
        </w:rPr>
        <w:t>VAR</w:t>
      </w:r>
      <w:r w:rsidR="005A5B3C" w:rsidRPr="00582176">
        <w:rPr>
          <w:rFonts w:ascii="Arial" w:hAnsi="Arial" w:cs="Arial"/>
          <w:sz w:val="18"/>
        </w:rPr>
        <w:t>CHAR(</w:t>
      </w:r>
      <w:r>
        <w:rPr>
          <w:rFonts w:ascii="Arial" w:hAnsi="Arial" w:cs="Arial"/>
          <w:sz w:val="18"/>
        </w:rPr>
        <w:t>255</w:t>
      </w:r>
      <w:r w:rsidR="005A5B3C" w:rsidRPr="00582176">
        <w:rPr>
          <w:rFonts w:ascii="Arial" w:hAnsi="Arial" w:cs="Arial"/>
          <w:sz w:val="18"/>
        </w:rPr>
        <w:t>),</w:t>
      </w:r>
      <w:r w:rsidR="005A5B3C" w:rsidRPr="00582176">
        <w:rPr>
          <w:rFonts w:ascii="Arial" w:hAnsi="Arial" w:cs="Arial"/>
          <w:sz w:val="18"/>
        </w:rPr>
        <w:br/>
        <w:t xml:space="preserve">Rating </w:t>
      </w:r>
      <w:r>
        <w:rPr>
          <w:rFonts w:ascii="Arial" w:hAnsi="Arial" w:cs="Arial"/>
          <w:sz w:val="18"/>
        </w:rPr>
        <w:t>VAR</w:t>
      </w:r>
      <w:r w:rsidR="005A5B3C" w:rsidRPr="00582176">
        <w:rPr>
          <w:rFonts w:ascii="Arial" w:hAnsi="Arial" w:cs="Arial"/>
          <w:sz w:val="18"/>
        </w:rPr>
        <w:t>CHAR(5),</w:t>
      </w:r>
    </w:p>
    <w:p w14:paraId="64CB83A8" w14:textId="1B44A0C8" w:rsidR="00247294" w:rsidRPr="00582176" w:rsidRDefault="00ED5D79" w:rsidP="00247294">
      <w:pPr>
        <w:pStyle w:val="NoSpacing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ON DELETE NO ACTION</w:t>
      </w:r>
      <w:r w:rsidR="00247294" w:rsidRPr="00582176">
        <w:rPr>
          <w:rFonts w:ascii="Arial" w:hAnsi="Arial" w:cs="Arial"/>
          <w:sz w:val="18"/>
        </w:rPr>
        <w:t>)</w:t>
      </w:r>
      <w:r w:rsidR="005A5B3C" w:rsidRPr="00582176">
        <w:rPr>
          <w:rFonts w:ascii="Arial" w:hAnsi="Arial" w:cs="Arial"/>
          <w:sz w:val="18"/>
        </w:rPr>
        <w:br/>
      </w:r>
    </w:p>
    <w:p w14:paraId="6E869F11" w14:textId="77777777" w:rsidR="00247294" w:rsidRPr="00582176" w:rsidRDefault="00705CDD" w:rsidP="00247294">
      <w:pPr>
        <w:pStyle w:val="NoSpacing"/>
        <w:rPr>
          <w:rFonts w:ascii="Arial" w:hAnsi="Arial" w:cs="Arial"/>
          <w:sz w:val="18"/>
        </w:rPr>
      </w:pPr>
      <w:r w:rsidRPr="00582176">
        <w:rPr>
          <w:rFonts w:ascii="Arial" w:hAnsi="Arial" w:cs="Arial"/>
          <w:sz w:val="18"/>
        </w:rPr>
        <w:t xml:space="preserve">CREATE TABLE </w:t>
      </w:r>
      <w:r w:rsidR="00031C61" w:rsidRPr="00582176">
        <w:rPr>
          <w:rFonts w:ascii="Arial" w:hAnsi="Arial" w:cs="Arial"/>
          <w:sz w:val="18"/>
        </w:rPr>
        <w:t>Keywords</w:t>
      </w:r>
      <w:r w:rsidR="00247294" w:rsidRPr="00582176">
        <w:rPr>
          <w:rFonts w:ascii="Arial" w:hAnsi="Arial" w:cs="Arial"/>
          <w:sz w:val="18"/>
        </w:rPr>
        <w:t>(</w:t>
      </w:r>
    </w:p>
    <w:p w14:paraId="3D91439D" w14:textId="129CE17E" w:rsidR="00247294" w:rsidRPr="00582176" w:rsidRDefault="00031C61" w:rsidP="00247294">
      <w:pPr>
        <w:pStyle w:val="NoSpacing"/>
        <w:rPr>
          <w:rFonts w:ascii="Arial" w:hAnsi="Arial" w:cs="Arial"/>
          <w:sz w:val="18"/>
        </w:rPr>
      </w:pPr>
      <w:r w:rsidRPr="00582176">
        <w:rPr>
          <w:rFonts w:ascii="Arial" w:hAnsi="Arial" w:cs="Arial"/>
          <w:sz w:val="18"/>
        </w:rPr>
        <w:t>key_id</w:t>
      </w:r>
      <w:r w:rsidR="00247294" w:rsidRPr="00582176">
        <w:rPr>
          <w:rFonts w:ascii="Arial" w:hAnsi="Arial" w:cs="Arial"/>
          <w:sz w:val="18"/>
        </w:rPr>
        <w:t xml:space="preserve"> </w:t>
      </w:r>
      <w:r w:rsidRPr="00582176">
        <w:rPr>
          <w:rFonts w:ascii="Arial" w:hAnsi="Arial" w:cs="Arial"/>
          <w:sz w:val="18"/>
        </w:rPr>
        <w:t>INTEGER</w:t>
      </w:r>
      <w:r w:rsidR="00247294" w:rsidRPr="00582176">
        <w:rPr>
          <w:rFonts w:ascii="Arial" w:hAnsi="Arial" w:cs="Arial"/>
          <w:sz w:val="18"/>
        </w:rPr>
        <w:t>,</w:t>
      </w:r>
    </w:p>
    <w:p w14:paraId="08DBC25E" w14:textId="2B360969" w:rsidR="00247294" w:rsidRPr="00582176" w:rsidRDefault="003B40C8" w:rsidP="00247294">
      <w:pPr>
        <w:pStyle w:val="NoSpacing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ISBN INTEGER</w:t>
      </w:r>
      <w:r w:rsidR="00031C61" w:rsidRPr="00582176">
        <w:rPr>
          <w:rFonts w:ascii="Arial" w:hAnsi="Arial" w:cs="Arial"/>
          <w:sz w:val="18"/>
        </w:rPr>
        <w:t>,</w:t>
      </w:r>
    </w:p>
    <w:p w14:paraId="71BC4BF0" w14:textId="30B20971" w:rsidR="00247294" w:rsidRPr="00582176" w:rsidRDefault="004C0559" w:rsidP="00247294">
      <w:pPr>
        <w:pStyle w:val="NoSpacing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FOREIGN </w:t>
      </w:r>
      <w:r w:rsidR="00247294" w:rsidRPr="00582176">
        <w:rPr>
          <w:rFonts w:ascii="Arial" w:hAnsi="Arial" w:cs="Arial"/>
          <w:sz w:val="18"/>
        </w:rPr>
        <w:t>KEY (</w:t>
      </w:r>
      <w:r w:rsidR="00031C61" w:rsidRPr="00582176">
        <w:rPr>
          <w:rFonts w:ascii="Arial" w:hAnsi="Arial" w:cs="Arial"/>
          <w:sz w:val="18"/>
        </w:rPr>
        <w:t>key_id</w:t>
      </w:r>
      <w:r w:rsidR="00247294" w:rsidRPr="00582176">
        <w:rPr>
          <w:rFonts w:ascii="Arial" w:hAnsi="Arial" w:cs="Arial"/>
          <w:sz w:val="18"/>
        </w:rPr>
        <w:t>)</w:t>
      </w:r>
      <w:r>
        <w:rPr>
          <w:rFonts w:ascii="Arial" w:hAnsi="Arial" w:cs="Arial"/>
          <w:sz w:val="18"/>
        </w:rPr>
        <w:t xml:space="preserve"> REFERENCES KeywordLookup</w:t>
      </w:r>
      <w:r w:rsidR="003B40C8">
        <w:rPr>
          <w:rFonts w:ascii="Arial" w:hAnsi="Arial" w:cs="Arial"/>
          <w:sz w:val="18"/>
        </w:rPr>
        <w:t>(key_id)</w:t>
      </w:r>
      <w:r w:rsidR="00247294" w:rsidRPr="00582176">
        <w:rPr>
          <w:rFonts w:ascii="Arial" w:hAnsi="Arial" w:cs="Arial"/>
          <w:sz w:val="18"/>
        </w:rPr>
        <w:t>,</w:t>
      </w:r>
    </w:p>
    <w:p w14:paraId="5FBA3471" w14:textId="125FCFDA" w:rsidR="00247294" w:rsidRDefault="00247294" w:rsidP="00247294">
      <w:pPr>
        <w:pStyle w:val="NoSpacing"/>
        <w:rPr>
          <w:rFonts w:ascii="Arial" w:hAnsi="Arial" w:cs="Arial"/>
          <w:sz w:val="18"/>
        </w:rPr>
      </w:pPr>
      <w:r w:rsidRPr="00582176">
        <w:rPr>
          <w:rFonts w:ascii="Arial" w:hAnsi="Arial" w:cs="Arial"/>
          <w:sz w:val="18"/>
        </w:rPr>
        <w:t>FOREIGN KEY (</w:t>
      </w:r>
      <w:r w:rsidR="0035178A" w:rsidRPr="00582176">
        <w:rPr>
          <w:rFonts w:ascii="Arial" w:hAnsi="Arial" w:cs="Arial"/>
          <w:sz w:val="18"/>
        </w:rPr>
        <w:t>ISBN</w:t>
      </w:r>
      <w:r w:rsidRPr="00582176">
        <w:rPr>
          <w:rFonts w:ascii="Arial" w:hAnsi="Arial" w:cs="Arial"/>
          <w:sz w:val="18"/>
        </w:rPr>
        <w:t xml:space="preserve">) REFERENCES </w:t>
      </w:r>
      <w:r w:rsidR="0035178A" w:rsidRPr="00582176">
        <w:rPr>
          <w:rFonts w:ascii="Arial" w:hAnsi="Arial" w:cs="Arial"/>
          <w:sz w:val="18"/>
        </w:rPr>
        <w:t>VideoData</w:t>
      </w:r>
      <w:r w:rsidR="003B40C8">
        <w:rPr>
          <w:rFonts w:ascii="Arial" w:hAnsi="Arial" w:cs="Arial"/>
          <w:sz w:val="18"/>
        </w:rPr>
        <w:t>(ISBN)</w:t>
      </w:r>
      <w:r w:rsidRPr="00582176">
        <w:rPr>
          <w:rFonts w:ascii="Arial" w:hAnsi="Arial" w:cs="Arial"/>
          <w:sz w:val="18"/>
        </w:rPr>
        <w:t>,</w:t>
      </w:r>
    </w:p>
    <w:p w14:paraId="2C476CC0" w14:textId="77777777" w:rsidR="004C0559" w:rsidRDefault="004C0559" w:rsidP="00247294">
      <w:pPr>
        <w:pStyle w:val="NoSpacing"/>
        <w:rPr>
          <w:rFonts w:ascii="Arial" w:hAnsi="Arial" w:cs="Arial"/>
          <w:sz w:val="18"/>
        </w:rPr>
      </w:pPr>
    </w:p>
    <w:p w14:paraId="21C5853B" w14:textId="7629F182" w:rsidR="004C0559" w:rsidRDefault="004C0559" w:rsidP="00247294">
      <w:pPr>
        <w:pStyle w:val="NoSpacing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CREATE TABLE KeywordLookup(</w:t>
      </w:r>
    </w:p>
    <w:p w14:paraId="3B097DC0" w14:textId="236A0E49" w:rsidR="004C0559" w:rsidRDefault="004C0559" w:rsidP="00247294">
      <w:pPr>
        <w:pStyle w:val="NoSpacing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key_id INTEGER</w:t>
      </w:r>
      <w:r w:rsidR="00ED5D79">
        <w:rPr>
          <w:rFonts w:ascii="Arial" w:hAnsi="Arial" w:cs="Arial"/>
          <w:sz w:val="18"/>
        </w:rPr>
        <w:t xml:space="preserve"> PRIMARY KEY</w:t>
      </w:r>
      <w:r>
        <w:rPr>
          <w:rFonts w:ascii="Arial" w:hAnsi="Arial" w:cs="Arial"/>
          <w:sz w:val="18"/>
        </w:rPr>
        <w:t>,</w:t>
      </w:r>
    </w:p>
    <w:p w14:paraId="408BC033" w14:textId="3A138F32" w:rsidR="004C0559" w:rsidRPr="00582176" w:rsidRDefault="00ED5D79" w:rsidP="00247294">
      <w:pPr>
        <w:pStyle w:val="NoSpacing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Keyword </w:t>
      </w:r>
      <w:r w:rsidR="003B40C8">
        <w:rPr>
          <w:rFonts w:ascii="Arial" w:hAnsi="Arial" w:cs="Arial"/>
          <w:sz w:val="18"/>
        </w:rPr>
        <w:t>VAR</w:t>
      </w:r>
      <w:r>
        <w:rPr>
          <w:rFonts w:ascii="Arial" w:hAnsi="Arial" w:cs="Arial"/>
          <w:sz w:val="18"/>
        </w:rPr>
        <w:t>CHAR(20))</w:t>
      </w:r>
    </w:p>
    <w:p w14:paraId="2ABEBD2E" w14:textId="435F376D" w:rsidR="0035178A" w:rsidRPr="00582176" w:rsidRDefault="0035178A" w:rsidP="00247294">
      <w:pPr>
        <w:pStyle w:val="NoSpacing"/>
        <w:rPr>
          <w:rFonts w:ascii="Arial" w:hAnsi="Arial" w:cs="Arial"/>
          <w:sz w:val="18"/>
        </w:rPr>
      </w:pPr>
    </w:p>
    <w:p w14:paraId="7F643C03" w14:textId="62405476" w:rsidR="0035178A" w:rsidRPr="00582176" w:rsidRDefault="0035178A" w:rsidP="00247294">
      <w:pPr>
        <w:pStyle w:val="NoSpacing"/>
        <w:rPr>
          <w:rFonts w:ascii="Arial" w:hAnsi="Arial" w:cs="Arial"/>
          <w:sz w:val="18"/>
        </w:rPr>
      </w:pPr>
      <w:r w:rsidRPr="00582176">
        <w:rPr>
          <w:rFonts w:ascii="Arial" w:hAnsi="Arial" w:cs="Arial"/>
          <w:sz w:val="18"/>
        </w:rPr>
        <w:t>CREATE TABLE CastCrew(</w:t>
      </w:r>
    </w:p>
    <w:p w14:paraId="1A4EF601" w14:textId="25FCEF32" w:rsidR="0035178A" w:rsidRPr="00582176" w:rsidRDefault="0035178A" w:rsidP="00247294">
      <w:pPr>
        <w:pStyle w:val="NoSpacing"/>
        <w:rPr>
          <w:rFonts w:ascii="Arial" w:hAnsi="Arial" w:cs="Arial"/>
          <w:sz w:val="18"/>
        </w:rPr>
      </w:pPr>
      <w:r w:rsidRPr="00582176">
        <w:rPr>
          <w:rFonts w:ascii="Arial" w:hAnsi="Arial" w:cs="Arial"/>
          <w:sz w:val="18"/>
        </w:rPr>
        <w:t>id INTEGER</w:t>
      </w:r>
      <w:r w:rsidR="00ED5D79">
        <w:rPr>
          <w:rFonts w:ascii="Arial" w:hAnsi="Arial" w:cs="Arial"/>
          <w:sz w:val="18"/>
        </w:rPr>
        <w:t xml:space="preserve"> PRIMARY KEY</w:t>
      </w:r>
      <w:r w:rsidRPr="00582176">
        <w:rPr>
          <w:rFonts w:ascii="Arial" w:hAnsi="Arial" w:cs="Arial"/>
          <w:sz w:val="18"/>
        </w:rPr>
        <w:t>,</w:t>
      </w:r>
    </w:p>
    <w:p w14:paraId="48A0B1E9" w14:textId="6D39202C" w:rsidR="0035178A" w:rsidRPr="00582176" w:rsidRDefault="0035178A" w:rsidP="00247294">
      <w:pPr>
        <w:pStyle w:val="NoSpacing"/>
        <w:rPr>
          <w:rFonts w:ascii="Arial" w:hAnsi="Arial" w:cs="Arial"/>
          <w:sz w:val="18"/>
        </w:rPr>
      </w:pPr>
      <w:r w:rsidRPr="00582176">
        <w:rPr>
          <w:rFonts w:ascii="Arial" w:hAnsi="Arial" w:cs="Arial"/>
          <w:sz w:val="18"/>
        </w:rPr>
        <w:t xml:space="preserve">name </w:t>
      </w:r>
      <w:r w:rsidR="003B40C8">
        <w:rPr>
          <w:rFonts w:ascii="Arial" w:hAnsi="Arial" w:cs="Arial"/>
          <w:sz w:val="18"/>
        </w:rPr>
        <w:t>VARCHAR</w:t>
      </w:r>
      <w:r w:rsidRPr="00582176">
        <w:rPr>
          <w:rFonts w:ascii="Arial" w:hAnsi="Arial" w:cs="Arial"/>
          <w:sz w:val="18"/>
        </w:rPr>
        <w:t>(</w:t>
      </w:r>
      <w:r w:rsidR="003B40C8">
        <w:rPr>
          <w:rFonts w:ascii="Arial" w:hAnsi="Arial" w:cs="Arial"/>
          <w:sz w:val="18"/>
        </w:rPr>
        <w:t>255</w:t>
      </w:r>
      <w:r w:rsidRPr="00582176">
        <w:rPr>
          <w:rFonts w:ascii="Arial" w:hAnsi="Arial" w:cs="Arial"/>
          <w:sz w:val="18"/>
        </w:rPr>
        <w:t>),</w:t>
      </w:r>
    </w:p>
    <w:p w14:paraId="3C80851E" w14:textId="2E978A8F" w:rsidR="0035178A" w:rsidRPr="00582176" w:rsidRDefault="0035178A" w:rsidP="00247294">
      <w:pPr>
        <w:pStyle w:val="NoSpacing"/>
        <w:rPr>
          <w:rFonts w:ascii="Arial" w:hAnsi="Arial" w:cs="Arial"/>
          <w:sz w:val="18"/>
        </w:rPr>
      </w:pPr>
      <w:r w:rsidRPr="00582176">
        <w:rPr>
          <w:rFonts w:ascii="Arial" w:hAnsi="Arial" w:cs="Arial"/>
          <w:sz w:val="18"/>
        </w:rPr>
        <w:t xml:space="preserve">Role </w:t>
      </w:r>
      <w:r w:rsidR="003B40C8">
        <w:rPr>
          <w:rFonts w:ascii="Arial" w:hAnsi="Arial" w:cs="Arial"/>
          <w:sz w:val="18"/>
        </w:rPr>
        <w:t>VARCHAR</w:t>
      </w:r>
      <w:r w:rsidRPr="00582176">
        <w:rPr>
          <w:rFonts w:ascii="Arial" w:hAnsi="Arial" w:cs="Arial"/>
          <w:sz w:val="18"/>
        </w:rPr>
        <w:t>(20),</w:t>
      </w:r>
    </w:p>
    <w:p w14:paraId="4F039FB8" w14:textId="685225EC" w:rsidR="0035178A" w:rsidRPr="00582176" w:rsidRDefault="0035178A" w:rsidP="00247294">
      <w:pPr>
        <w:pStyle w:val="NoSpacing"/>
        <w:rPr>
          <w:rFonts w:ascii="Arial" w:hAnsi="Arial" w:cs="Arial"/>
          <w:sz w:val="18"/>
        </w:rPr>
      </w:pPr>
      <w:r w:rsidRPr="00582176">
        <w:rPr>
          <w:rFonts w:ascii="Arial" w:hAnsi="Arial" w:cs="Arial"/>
          <w:sz w:val="18"/>
        </w:rPr>
        <w:t>ISBN INTEGER,</w:t>
      </w:r>
      <w:bookmarkStart w:id="0" w:name="_GoBack"/>
      <w:bookmarkEnd w:id="0"/>
    </w:p>
    <w:p w14:paraId="33FF5058" w14:textId="6E74B27B" w:rsidR="0035178A" w:rsidRPr="00582176" w:rsidRDefault="0035178A" w:rsidP="00247294">
      <w:pPr>
        <w:pStyle w:val="NoSpacing"/>
        <w:rPr>
          <w:rFonts w:ascii="Arial" w:hAnsi="Arial" w:cs="Arial"/>
          <w:sz w:val="18"/>
        </w:rPr>
      </w:pPr>
      <w:r w:rsidRPr="00582176">
        <w:rPr>
          <w:rFonts w:ascii="Arial" w:hAnsi="Arial" w:cs="Arial"/>
          <w:sz w:val="18"/>
        </w:rPr>
        <w:t>FOREIGN KEY (ISBN) REFERENCES VideoData</w:t>
      </w:r>
      <w:r w:rsidR="003B40C8">
        <w:rPr>
          <w:rFonts w:ascii="Arial" w:hAnsi="Arial" w:cs="Arial"/>
          <w:sz w:val="18"/>
        </w:rPr>
        <w:t>(ISBN)</w:t>
      </w:r>
      <w:r w:rsidRPr="00582176">
        <w:rPr>
          <w:rFonts w:ascii="Arial" w:hAnsi="Arial" w:cs="Arial"/>
          <w:sz w:val="18"/>
        </w:rPr>
        <w:t>)</w:t>
      </w:r>
    </w:p>
    <w:p w14:paraId="64BA1D67" w14:textId="77777777" w:rsidR="0035178A" w:rsidRPr="00582176" w:rsidRDefault="0035178A" w:rsidP="00247294">
      <w:pPr>
        <w:pStyle w:val="NoSpacing"/>
        <w:rPr>
          <w:rFonts w:ascii="Arial" w:hAnsi="Arial" w:cs="Arial"/>
          <w:sz w:val="18"/>
        </w:rPr>
      </w:pPr>
    </w:p>
    <w:p w14:paraId="4AA57E27" w14:textId="75786926" w:rsidR="0035178A" w:rsidRPr="00582176" w:rsidRDefault="0035178A" w:rsidP="00247294">
      <w:pPr>
        <w:pStyle w:val="NoSpacing"/>
        <w:rPr>
          <w:rFonts w:ascii="Arial" w:hAnsi="Arial" w:cs="Arial"/>
          <w:sz w:val="18"/>
        </w:rPr>
      </w:pPr>
      <w:r w:rsidRPr="00582176">
        <w:rPr>
          <w:rFonts w:ascii="Arial" w:hAnsi="Arial" w:cs="Arial"/>
          <w:sz w:val="18"/>
        </w:rPr>
        <w:t>CREATE TABLE Trusts(</w:t>
      </w:r>
    </w:p>
    <w:p w14:paraId="042E0B69" w14:textId="2CD07750" w:rsidR="0035178A" w:rsidRPr="00582176" w:rsidRDefault="0035178A" w:rsidP="00247294">
      <w:pPr>
        <w:pStyle w:val="NoSpacing"/>
        <w:rPr>
          <w:rFonts w:ascii="Arial" w:hAnsi="Arial" w:cs="Arial"/>
          <w:sz w:val="18"/>
        </w:rPr>
      </w:pPr>
      <w:r w:rsidRPr="00582176">
        <w:rPr>
          <w:rFonts w:ascii="Arial" w:hAnsi="Arial" w:cs="Arial"/>
          <w:sz w:val="18"/>
        </w:rPr>
        <w:t xml:space="preserve">Truster </w:t>
      </w:r>
      <w:r w:rsidR="003B40C8">
        <w:rPr>
          <w:rFonts w:ascii="Arial" w:hAnsi="Arial" w:cs="Arial"/>
          <w:sz w:val="18"/>
        </w:rPr>
        <w:t>VARCHAR</w:t>
      </w:r>
      <w:r w:rsidRPr="00582176">
        <w:rPr>
          <w:rFonts w:ascii="Arial" w:hAnsi="Arial" w:cs="Arial"/>
          <w:sz w:val="18"/>
        </w:rPr>
        <w:t>(20),</w:t>
      </w:r>
    </w:p>
    <w:p w14:paraId="11F19777" w14:textId="1E01BE80" w:rsidR="0035178A" w:rsidRPr="00582176" w:rsidRDefault="0035178A" w:rsidP="00247294">
      <w:pPr>
        <w:pStyle w:val="NoSpacing"/>
        <w:rPr>
          <w:rFonts w:ascii="Arial" w:hAnsi="Arial" w:cs="Arial"/>
          <w:sz w:val="18"/>
        </w:rPr>
      </w:pPr>
      <w:r w:rsidRPr="00582176">
        <w:rPr>
          <w:rFonts w:ascii="Arial" w:hAnsi="Arial" w:cs="Arial"/>
          <w:sz w:val="18"/>
        </w:rPr>
        <w:t xml:space="preserve">Trustee </w:t>
      </w:r>
      <w:r w:rsidR="003B40C8">
        <w:rPr>
          <w:rFonts w:ascii="Arial" w:hAnsi="Arial" w:cs="Arial"/>
          <w:sz w:val="18"/>
        </w:rPr>
        <w:t>VARCHAR</w:t>
      </w:r>
      <w:r w:rsidRPr="00582176">
        <w:rPr>
          <w:rFonts w:ascii="Arial" w:hAnsi="Arial" w:cs="Arial"/>
          <w:sz w:val="18"/>
        </w:rPr>
        <w:t>(20)</w:t>
      </w:r>
      <w:r w:rsidR="00582176" w:rsidRPr="00582176">
        <w:rPr>
          <w:rFonts w:ascii="Arial" w:hAnsi="Arial" w:cs="Arial"/>
          <w:sz w:val="18"/>
        </w:rPr>
        <w:t>,</w:t>
      </w:r>
    </w:p>
    <w:p w14:paraId="570AE104" w14:textId="2987DA46" w:rsidR="00582176" w:rsidRPr="00582176" w:rsidRDefault="00582176" w:rsidP="00247294">
      <w:pPr>
        <w:pStyle w:val="NoSpacing"/>
        <w:rPr>
          <w:rFonts w:ascii="Arial" w:hAnsi="Arial" w:cs="Arial"/>
          <w:sz w:val="18"/>
        </w:rPr>
      </w:pPr>
      <w:r w:rsidRPr="00582176">
        <w:rPr>
          <w:rFonts w:ascii="Arial" w:hAnsi="Arial" w:cs="Arial"/>
          <w:sz w:val="18"/>
        </w:rPr>
        <w:t>isTrusted BOOLEAN,</w:t>
      </w:r>
    </w:p>
    <w:p w14:paraId="2BBA6A2C" w14:textId="1A1A5684" w:rsidR="00582176" w:rsidRPr="00582176" w:rsidRDefault="00582176" w:rsidP="00247294">
      <w:pPr>
        <w:pStyle w:val="NoSpacing"/>
        <w:rPr>
          <w:rFonts w:ascii="Arial" w:hAnsi="Arial" w:cs="Arial"/>
          <w:sz w:val="18"/>
        </w:rPr>
      </w:pPr>
      <w:r w:rsidRPr="00582176">
        <w:rPr>
          <w:rFonts w:ascii="Arial" w:hAnsi="Arial" w:cs="Arial"/>
          <w:sz w:val="18"/>
        </w:rPr>
        <w:t>trust_total INTEGER,</w:t>
      </w:r>
      <w:r w:rsidR="003B40C8">
        <w:rPr>
          <w:rFonts w:ascii="Arial" w:hAnsi="Arial" w:cs="Arial"/>
          <w:sz w:val="18"/>
        </w:rPr>
        <w:br/>
        <w:t>CHECK(Truster &lt;&gt; Trustee)</w:t>
      </w:r>
    </w:p>
    <w:p w14:paraId="7637B7D3" w14:textId="06358F93" w:rsidR="00582176" w:rsidRPr="008962B1" w:rsidRDefault="00582176" w:rsidP="00247294">
      <w:pPr>
        <w:pStyle w:val="NoSpacing"/>
        <w:rPr>
          <w:rFonts w:ascii="Arial" w:hAnsi="Arial" w:cs="Arial"/>
          <w:sz w:val="18"/>
        </w:rPr>
      </w:pPr>
      <w:r w:rsidRPr="008962B1">
        <w:rPr>
          <w:rFonts w:ascii="Arial" w:hAnsi="Arial" w:cs="Arial"/>
          <w:sz w:val="18"/>
        </w:rPr>
        <w:t>FOREIGN KEY (Truster) REFERENCES User(Login),</w:t>
      </w:r>
    </w:p>
    <w:p w14:paraId="2682E26F" w14:textId="6CEC6893" w:rsidR="00582176" w:rsidRPr="00582176" w:rsidRDefault="00582176" w:rsidP="00247294">
      <w:pPr>
        <w:pStyle w:val="NoSpacing"/>
        <w:rPr>
          <w:rFonts w:ascii="Arial" w:hAnsi="Arial" w:cs="Arial"/>
          <w:sz w:val="18"/>
        </w:rPr>
      </w:pPr>
      <w:r w:rsidRPr="008962B1">
        <w:rPr>
          <w:rFonts w:ascii="Arial" w:hAnsi="Arial" w:cs="Arial"/>
          <w:sz w:val="18"/>
        </w:rPr>
        <w:t>FOREIGN KEY (Trustee) REFERENCES User(Login)</w:t>
      </w:r>
    </w:p>
    <w:p w14:paraId="3D553060" w14:textId="77777777" w:rsidR="0035178A" w:rsidRPr="00582176" w:rsidRDefault="0035178A" w:rsidP="00247294">
      <w:pPr>
        <w:pStyle w:val="NoSpacing"/>
        <w:rPr>
          <w:rFonts w:ascii="Arial" w:hAnsi="Arial" w:cs="Arial"/>
          <w:sz w:val="18"/>
        </w:rPr>
      </w:pPr>
    </w:p>
    <w:p w14:paraId="4474C484" w14:textId="2D080C0F" w:rsidR="00582176" w:rsidRPr="00582176" w:rsidRDefault="00582176" w:rsidP="00247294">
      <w:pPr>
        <w:pStyle w:val="NoSpacing"/>
        <w:rPr>
          <w:rFonts w:ascii="Arial" w:hAnsi="Arial" w:cs="Arial"/>
          <w:sz w:val="18"/>
        </w:rPr>
      </w:pPr>
      <w:r w:rsidRPr="00582176">
        <w:rPr>
          <w:rFonts w:ascii="Arial" w:hAnsi="Arial" w:cs="Arial"/>
          <w:sz w:val="18"/>
        </w:rPr>
        <w:t>CREATE TABLE CreditCard(</w:t>
      </w:r>
      <w:r w:rsidRPr="00582176">
        <w:rPr>
          <w:rFonts w:ascii="Arial" w:hAnsi="Arial" w:cs="Arial"/>
          <w:sz w:val="18"/>
        </w:rPr>
        <w:br/>
        <w:t>Card_no INTEGER,</w:t>
      </w:r>
    </w:p>
    <w:p w14:paraId="27D50497" w14:textId="00A1C143" w:rsidR="00582176" w:rsidRPr="00582176" w:rsidRDefault="00582176" w:rsidP="00247294">
      <w:pPr>
        <w:pStyle w:val="NoSpacing"/>
        <w:rPr>
          <w:rFonts w:ascii="Arial" w:hAnsi="Arial" w:cs="Arial"/>
          <w:sz w:val="18"/>
        </w:rPr>
      </w:pPr>
      <w:r w:rsidRPr="00582176">
        <w:rPr>
          <w:rFonts w:ascii="Arial" w:hAnsi="Arial" w:cs="Arial"/>
          <w:sz w:val="18"/>
        </w:rPr>
        <w:t>Exp_date DATE,</w:t>
      </w:r>
    </w:p>
    <w:p w14:paraId="20BCA8BB" w14:textId="51D47703" w:rsidR="00582176" w:rsidRPr="00582176" w:rsidRDefault="00582176" w:rsidP="00247294">
      <w:pPr>
        <w:pStyle w:val="NoSpacing"/>
        <w:rPr>
          <w:rFonts w:ascii="Arial" w:hAnsi="Arial" w:cs="Arial"/>
          <w:sz w:val="18"/>
        </w:rPr>
      </w:pPr>
      <w:r w:rsidRPr="00582176">
        <w:rPr>
          <w:rFonts w:ascii="Arial" w:hAnsi="Arial" w:cs="Arial"/>
          <w:sz w:val="18"/>
        </w:rPr>
        <w:t xml:space="preserve">Name </w:t>
      </w:r>
      <w:r w:rsidR="003B40C8">
        <w:rPr>
          <w:rFonts w:ascii="Arial" w:hAnsi="Arial" w:cs="Arial"/>
          <w:sz w:val="18"/>
        </w:rPr>
        <w:t>VARCHAR</w:t>
      </w:r>
      <w:r w:rsidRPr="00582176">
        <w:rPr>
          <w:rFonts w:ascii="Arial" w:hAnsi="Arial" w:cs="Arial"/>
          <w:sz w:val="18"/>
        </w:rPr>
        <w:t>(</w:t>
      </w:r>
      <w:r w:rsidR="003B40C8">
        <w:rPr>
          <w:rFonts w:ascii="Arial" w:hAnsi="Arial" w:cs="Arial"/>
          <w:sz w:val="18"/>
        </w:rPr>
        <w:t>255</w:t>
      </w:r>
      <w:r w:rsidRPr="00582176">
        <w:rPr>
          <w:rFonts w:ascii="Arial" w:hAnsi="Arial" w:cs="Arial"/>
          <w:sz w:val="18"/>
        </w:rPr>
        <w:t>),</w:t>
      </w:r>
    </w:p>
    <w:p w14:paraId="10FB2439" w14:textId="77777777" w:rsidR="003B40C8" w:rsidRDefault="00582176" w:rsidP="00247294">
      <w:pPr>
        <w:pStyle w:val="NoSpacing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c</w:t>
      </w:r>
      <w:r w:rsidRPr="00582176">
        <w:rPr>
          <w:rFonts w:ascii="Arial" w:hAnsi="Arial" w:cs="Arial"/>
          <w:sz w:val="18"/>
        </w:rPr>
        <w:t>vn INTEGER,</w:t>
      </w:r>
    </w:p>
    <w:p w14:paraId="3765CFA1" w14:textId="35C3A0D6" w:rsidR="00582176" w:rsidRPr="00582176" w:rsidRDefault="003B40C8" w:rsidP="00247294">
      <w:pPr>
        <w:pStyle w:val="NoSpacing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cardOwner VARCHAR(20)</w:t>
      </w:r>
      <w:r>
        <w:rPr>
          <w:rFonts w:ascii="Arial" w:hAnsi="Arial" w:cs="Arial"/>
          <w:sz w:val="18"/>
        </w:rPr>
        <w:br/>
      </w:r>
      <w:r>
        <w:rPr>
          <w:rFonts w:ascii="Arial" w:hAnsi="Arial" w:cs="Arial"/>
          <w:sz w:val="18"/>
        </w:rPr>
        <w:t>PRIMARY KEY</w:t>
      </w:r>
      <w:r>
        <w:rPr>
          <w:rFonts w:ascii="Arial" w:hAnsi="Arial" w:cs="Arial"/>
          <w:sz w:val="18"/>
        </w:rPr>
        <w:t xml:space="preserve"> (Card_no),</w:t>
      </w:r>
    </w:p>
    <w:p w14:paraId="56B7210D" w14:textId="25660EF7" w:rsidR="00582176" w:rsidRPr="00582176" w:rsidRDefault="004C0559" w:rsidP="00247294">
      <w:pPr>
        <w:pStyle w:val="NoSpacing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FOREIGN KEY (</w:t>
      </w:r>
      <w:r w:rsidR="003B40C8">
        <w:rPr>
          <w:rFonts w:ascii="Arial" w:hAnsi="Arial" w:cs="Arial"/>
          <w:sz w:val="18"/>
        </w:rPr>
        <w:t>cardOwner</w:t>
      </w:r>
      <w:r>
        <w:rPr>
          <w:rFonts w:ascii="Arial" w:hAnsi="Arial" w:cs="Arial"/>
          <w:sz w:val="18"/>
        </w:rPr>
        <w:t>) REFERENCES User</w:t>
      </w:r>
      <w:r w:rsidR="003B40C8">
        <w:rPr>
          <w:rFonts w:ascii="Arial" w:hAnsi="Arial" w:cs="Arial"/>
          <w:sz w:val="18"/>
        </w:rPr>
        <w:t>(Login)</w:t>
      </w:r>
      <w:r w:rsidR="00582176" w:rsidRPr="00582176">
        <w:rPr>
          <w:rFonts w:ascii="Arial" w:hAnsi="Arial" w:cs="Arial"/>
          <w:sz w:val="18"/>
        </w:rPr>
        <w:t>)</w:t>
      </w:r>
    </w:p>
    <w:p w14:paraId="4AD7C6D8" w14:textId="77777777" w:rsidR="00582176" w:rsidRPr="0035178A" w:rsidRDefault="00582176" w:rsidP="00247294">
      <w:pPr>
        <w:pStyle w:val="NoSpacing"/>
        <w:rPr>
          <w:rFonts w:ascii="Arial" w:hAnsi="Arial" w:cs="Arial"/>
          <w:sz w:val="20"/>
        </w:rPr>
      </w:pPr>
    </w:p>
    <w:p w14:paraId="3304674C" w14:textId="77777777" w:rsidR="004C0559" w:rsidRDefault="004C0559" w:rsidP="00247294">
      <w:pPr>
        <w:pStyle w:val="NoSpacing"/>
        <w:rPr>
          <w:rFonts w:ascii="Arial" w:hAnsi="Arial" w:cs="Arial"/>
          <w:sz w:val="20"/>
        </w:rPr>
      </w:pPr>
    </w:p>
    <w:p w14:paraId="331B39B8" w14:textId="77777777" w:rsidR="004C0559" w:rsidRDefault="004C0559" w:rsidP="00247294">
      <w:pPr>
        <w:pStyle w:val="NoSpacing"/>
        <w:rPr>
          <w:rFonts w:ascii="Arial" w:hAnsi="Arial" w:cs="Arial"/>
          <w:sz w:val="20"/>
        </w:rPr>
      </w:pPr>
    </w:p>
    <w:p w14:paraId="36820FC7" w14:textId="77777777" w:rsidR="004C0559" w:rsidRDefault="004C0559" w:rsidP="00247294">
      <w:pPr>
        <w:pStyle w:val="NoSpacing"/>
        <w:rPr>
          <w:rFonts w:ascii="Arial" w:hAnsi="Arial" w:cs="Arial"/>
          <w:sz w:val="20"/>
        </w:rPr>
      </w:pPr>
    </w:p>
    <w:p w14:paraId="36A40728" w14:textId="77777777" w:rsidR="004C0559" w:rsidRDefault="004C0559" w:rsidP="00247294">
      <w:pPr>
        <w:pStyle w:val="NoSpacing"/>
        <w:rPr>
          <w:rFonts w:ascii="Arial" w:hAnsi="Arial" w:cs="Arial"/>
          <w:sz w:val="20"/>
        </w:rPr>
      </w:pPr>
    </w:p>
    <w:p w14:paraId="17C64C60" w14:textId="77777777" w:rsidR="00ED5D79" w:rsidRDefault="00ED5D79" w:rsidP="00247294">
      <w:pPr>
        <w:pStyle w:val="NoSpacing"/>
        <w:rPr>
          <w:rFonts w:ascii="Arial" w:hAnsi="Arial" w:cs="Arial"/>
          <w:sz w:val="20"/>
        </w:rPr>
      </w:pPr>
    </w:p>
    <w:p w14:paraId="4EA9341A" w14:textId="4AFBA5FA" w:rsidR="00247294" w:rsidRPr="0035178A" w:rsidRDefault="00247294" w:rsidP="00247294">
      <w:pPr>
        <w:pStyle w:val="NoSpacing"/>
        <w:rPr>
          <w:rFonts w:ascii="Arial" w:hAnsi="Arial" w:cs="Arial"/>
          <w:sz w:val="20"/>
        </w:rPr>
      </w:pPr>
      <w:r w:rsidRPr="0035178A">
        <w:rPr>
          <w:rFonts w:ascii="Arial" w:hAnsi="Arial" w:cs="Arial"/>
          <w:sz w:val="20"/>
        </w:rPr>
        <w:t xml:space="preserve">CREATE TABLE </w:t>
      </w:r>
      <w:r w:rsidR="00582176">
        <w:rPr>
          <w:rFonts w:ascii="Arial" w:hAnsi="Arial" w:cs="Arial"/>
          <w:sz w:val="20"/>
        </w:rPr>
        <w:t>Feedback</w:t>
      </w:r>
      <w:r w:rsidRPr="0035178A">
        <w:rPr>
          <w:rFonts w:ascii="Arial" w:hAnsi="Arial" w:cs="Arial"/>
          <w:sz w:val="20"/>
        </w:rPr>
        <w:t>(</w:t>
      </w:r>
    </w:p>
    <w:p w14:paraId="4C40B02C" w14:textId="171AE673" w:rsidR="00247294" w:rsidRPr="0035178A" w:rsidRDefault="003B40C8" w:rsidP="00247294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commenterLogin</w:t>
      </w:r>
      <w:r w:rsidR="00582176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VAR</w:t>
      </w:r>
      <w:r w:rsidR="00247294" w:rsidRPr="0035178A">
        <w:rPr>
          <w:rFonts w:ascii="Arial" w:hAnsi="Arial" w:cs="Arial"/>
          <w:sz w:val="20"/>
        </w:rPr>
        <w:t>CHAR(</w:t>
      </w:r>
      <w:r>
        <w:rPr>
          <w:rFonts w:ascii="Arial" w:hAnsi="Arial" w:cs="Arial"/>
          <w:sz w:val="20"/>
        </w:rPr>
        <w:t>255</w:t>
      </w:r>
      <w:r w:rsidR="00247294" w:rsidRPr="0035178A">
        <w:rPr>
          <w:rFonts w:ascii="Arial" w:hAnsi="Arial" w:cs="Arial"/>
          <w:sz w:val="20"/>
        </w:rPr>
        <w:t>),</w:t>
      </w:r>
    </w:p>
    <w:p w14:paraId="68B362F2" w14:textId="6E9A48E6" w:rsidR="00247294" w:rsidRDefault="00582176" w:rsidP="00247294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ISBN</w:t>
      </w:r>
      <w:r w:rsidR="00247294" w:rsidRPr="0035178A">
        <w:rPr>
          <w:rFonts w:ascii="Arial" w:hAnsi="Arial" w:cs="Arial"/>
          <w:sz w:val="20"/>
        </w:rPr>
        <w:t xml:space="preserve"> INTEGER,</w:t>
      </w:r>
    </w:p>
    <w:p w14:paraId="2B657730" w14:textId="42549EAA" w:rsidR="00582176" w:rsidRDefault="00582176" w:rsidP="00247294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Score INTEGER,</w:t>
      </w:r>
    </w:p>
    <w:p w14:paraId="69321B77" w14:textId="323EB502" w:rsidR="00582176" w:rsidRPr="0035178A" w:rsidRDefault="00582176" w:rsidP="00247294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Short_Text STRING,</w:t>
      </w:r>
    </w:p>
    <w:p w14:paraId="44E7CB62" w14:textId="6E0A8C89" w:rsidR="00247294" w:rsidRDefault="00582176" w:rsidP="00247294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FOREIGN </w:t>
      </w:r>
      <w:r w:rsidR="00247294" w:rsidRPr="0035178A">
        <w:rPr>
          <w:rFonts w:ascii="Arial" w:hAnsi="Arial" w:cs="Arial"/>
          <w:sz w:val="20"/>
        </w:rPr>
        <w:t>KEY (</w:t>
      </w:r>
      <w:r>
        <w:rPr>
          <w:rFonts w:ascii="Arial" w:hAnsi="Arial" w:cs="Arial"/>
          <w:sz w:val="20"/>
        </w:rPr>
        <w:t>ISBN</w:t>
      </w:r>
      <w:r w:rsidR="00247294" w:rsidRPr="0035178A">
        <w:rPr>
          <w:rFonts w:ascii="Arial" w:hAnsi="Arial" w:cs="Arial"/>
          <w:sz w:val="20"/>
        </w:rPr>
        <w:t>)</w:t>
      </w:r>
      <w:r>
        <w:rPr>
          <w:rFonts w:ascii="Arial" w:hAnsi="Arial" w:cs="Arial"/>
          <w:sz w:val="20"/>
        </w:rPr>
        <w:t xml:space="preserve"> REFERENCES VideoData</w:t>
      </w:r>
      <w:r w:rsidR="003B40C8">
        <w:rPr>
          <w:rFonts w:ascii="Arial" w:hAnsi="Arial" w:cs="Arial"/>
          <w:sz w:val="20"/>
        </w:rPr>
        <w:t>(ISBN)</w:t>
      </w:r>
      <w:r>
        <w:rPr>
          <w:rFonts w:ascii="Arial" w:hAnsi="Arial" w:cs="Arial"/>
          <w:sz w:val="20"/>
        </w:rPr>
        <w:t>,</w:t>
      </w:r>
    </w:p>
    <w:p w14:paraId="1F7E17E9" w14:textId="01E3E6B3" w:rsidR="00582176" w:rsidRDefault="00582176" w:rsidP="00247294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FOREIGN KEY (</w:t>
      </w:r>
      <w:r w:rsidR="003B40C8">
        <w:rPr>
          <w:rFonts w:ascii="Arial" w:hAnsi="Arial" w:cs="Arial"/>
          <w:sz w:val="20"/>
        </w:rPr>
        <w:t>commenterLogin</w:t>
      </w:r>
      <w:r>
        <w:rPr>
          <w:rFonts w:ascii="Arial" w:hAnsi="Arial" w:cs="Arial"/>
          <w:sz w:val="20"/>
        </w:rPr>
        <w:t>) REFERENCES User</w:t>
      </w:r>
      <w:r w:rsidR="003B40C8">
        <w:rPr>
          <w:rFonts w:ascii="Arial" w:hAnsi="Arial" w:cs="Arial"/>
          <w:sz w:val="20"/>
        </w:rPr>
        <w:t>(Login)</w:t>
      </w:r>
      <w:r>
        <w:rPr>
          <w:rFonts w:ascii="Arial" w:hAnsi="Arial" w:cs="Arial"/>
          <w:sz w:val="20"/>
        </w:rPr>
        <w:t>)</w:t>
      </w:r>
    </w:p>
    <w:p w14:paraId="2E77DDB9" w14:textId="77777777" w:rsidR="00582176" w:rsidRPr="0035178A" w:rsidRDefault="00582176" w:rsidP="00247294">
      <w:pPr>
        <w:pStyle w:val="NoSpacing"/>
        <w:rPr>
          <w:rFonts w:ascii="Arial" w:hAnsi="Arial" w:cs="Arial"/>
          <w:sz w:val="20"/>
        </w:rPr>
      </w:pPr>
    </w:p>
    <w:p w14:paraId="0E2053EE" w14:textId="491FFC07" w:rsidR="00582176" w:rsidRDefault="00582176" w:rsidP="00247294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CREATE TABLE OrderHistory(</w:t>
      </w:r>
      <w:r>
        <w:rPr>
          <w:rFonts w:ascii="Arial" w:hAnsi="Arial" w:cs="Arial"/>
          <w:sz w:val="20"/>
        </w:rPr>
        <w:br/>
      </w:r>
      <w:r w:rsidR="003B40C8">
        <w:rPr>
          <w:rFonts w:ascii="Arial" w:hAnsi="Arial" w:cs="Arial"/>
          <w:sz w:val="20"/>
        </w:rPr>
        <w:t>userLogin VARCHAR</w:t>
      </w:r>
      <w:r>
        <w:rPr>
          <w:rFonts w:ascii="Arial" w:hAnsi="Arial" w:cs="Arial"/>
          <w:sz w:val="20"/>
        </w:rPr>
        <w:t>(</w:t>
      </w:r>
      <w:r w:rsidR="003B40C8">
        <w:rPr>
          <w:rFonts w:ascii="Arial" w:hAnsi="Arial" w:cs="Arial"/>
          <w:sz w:val="20"/>
        </w:rPr>
        <w:t>255</w:t>
      </w:r>
      <w:r>
        <w:rPr>
          <w:rFonts w:ascii="Arial" w:hAnsi="Arial" w:cs="Arial"/>
          <w:sz w:val="20"/>
        </w:rPr>
        <w:t>),</w:t>
      </w:r>
    </w:p>
    <w:p w14:paraId="425B7456" w14:textId="68088BA0" w:rsidR="00582176" w:rsidRDefault="00582176" w:rsidP="00247294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ISBN INTEGER,</w:t>
      </w:r>
    </w:p>
    <w:p w14:paraId="0A6BE3A3" w14:textId="42D1CFAA" w:rsidR="00582176" w:rsidRDefault="00582176" w:rsidP="00247294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Rent_date DATE,</w:t>
      </w:r>
    </w:p>
    <w:p w14:paraId="7FB44BED" w14:textId="640583DC" w:rsidR="00582176" w:rsidRDefault="00582176" w:rsidP="00247294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Return_date DATE,</w:t>
      </w:r>
    </w:p>
    <w:p w14:paraId="7050BA3C" w14:textId="2AA2C222" w:rsidR="00582176" w:rsidRDefault="00582176" w:rsidP="00247294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Additional_info STRING,</w:t>
      </w:r>
    </w:p>
    <w:p w14:paraId="2E615A37" w14:textId="6387E133" w:rsidR="003B40C8" w:rsidRDefault="003B40C8" w:rsidP="00247294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CHECK (Rent_date &lt;= Return_date)</w:t>
      </w:r>
    </w:p>
    <w:p w14:paraId="222CC588" w14:textId="6B146B7C" w:rsidR="00582176" w:rsidRDefault="00582176" w:rsidP="00247294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FOREIGN KEY </w:t>
      </w:r>
      <w:r w:rsidR="004C0559">
        <w:rPr>
          <w:rFonts w:ascii="Arial" w:hAnsi="Arial" w:cs="Arial"/>
          <w:sz w:val="20"/>
        </w:rPr>
        <w:t>(</w:t>
      </w:r>
      <w:r w:rsidR="003B40C8">
        <w:rPr>
          <w:rFonts w:ascii="Arial" w:hAnsi="Arial" w:cs="Arial"/>
          <w:sz w:val="20"/>
        </w:rPr>
        <w:t>user</w:t>
      </w:r>
      <w:r w:rsidR="004C0559">
        <w:rPr>
          <w:rFonts w:ascii="Arial" w:hAnsi="Arial" w:cs="Arial"/>
          <w:sz w:val="20"/>
        </w:rPr>
        <w:t>Login) REFERENCES User</w:t>
      </w:r>
      <w:r w:rsidR="003B40C8">
        <w:rPr>
          <w:rFonts w:ascii="Arial" w:hAnsi="Arial" w:cs="Arial"/>
          <w:sz w:val="20"/>
        </w:rPr>
        <w:t>(Login)</w:t>
      </w:r>
      <w:r w:rsidR="004C0559">
        <w:rPr>
          <w:rFonts w:ascii="Arial" w:hAnsi="Arial" w:cs="Arial"/>
          <w:sz w:val="20"/>
        </w:rPr>
        <w:t>,</w:t>
      </w:r>
    </w:p>
    <w:p w14:paraId="5B3E81EE" w14:textId="560ECDD4" w:rsidR="004C0559" w:rsidRDefault="004C0559" w:rsidP="00247294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FOREIGN KEY (ISBN) REFERENCES VideoData</w:t>
      </w:r>
      <w:r w:rsidR="003B40C8">
        <w:rPr>
          <w:rFonts w:ascii="Arial" w:hAnsi="Arial" w:cs="Arial"/>
          <w:sz w:val="20"/>
        </w:rPr>
        <w:t>(ISBN)</w:t>
      </w:r>
      <w:r>
        <w:rPr>
          <w:rFonts w:ascii="Arial" w:hAnsi="Arial" w:cs="Arial"/>
          <w:sz w:val="20"/>
        </w:rPr>
        <w:t>)</w:t>
      </w:r>
    </w:p>
    <w:p w14:paraId="1E1D0B25" w14:textId="77777777" w:rsidR="004C0559" w:rsidRDefault="004C0559" w:rsidP="00247294">
      <w:pPr>
        <w:pStyle w:val="NoSpacing"/>
        <w:rPr>
          <w:rFonts w:ascii="Arial" w:hAnsi="Arial" w:cs="Arial"/>
          <w:sz w:val="20"/>
        </w:rPr>
      </w:pPr>
    </w:p>
    <w:sectPr w:rsidR="004C0559" w:rsidSect="005A5B3C">
      <w:type w:val="continuous"/>
      <w:pgSz w:w="12240" w:h="15840"/>
      <w:pgMar w:top="1440" w:right="1440" w:bottom="1440" w:left="1440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0D4"/>
    <w:rsid w:val="00031C61"/>
    <w:rsid w:val="00131692"/>
    <w:rsid w:val="00247294"/>
    <w:rsid w:val="0035178A"/>
    <w:rsid w:val="003B40C8"/>
    <w:rsid w:val="00455C0C"/>
    <w:rsid w:val="004C0559"/>
    <w:rsid w:val="00582176"/>
    <w:rsid w:val="005A5B3C"/>
    <w:rsid w:val="005C6E02"/>
    <w:rsid w:val="00705CDD"/>
    <w:rsid w:val="008962B1"/>
    <w:rsid w:val="00D930D4"/>
    <w:rsid w:val="00DE43B6"/>
    <w:rsid w:val="00ED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DE127EF"/>
  <w15:chartTrackingRefBased/>
  <w15:docId w15:val="{0F2D86B5-61F7-4E35-813C-4CD32C983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9B6871-4698-468B-9354-7F89352AB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198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</dc:creator>
  <cp:keywords/>
  <cp:lastModifiedBy>John Wells</cp:lastModifiedBy>
  <cp:revision>6</cp:revision>
  <cp:lastPrinted>2013-02-25T02:04:00Z</cp:lastPrinted>
  <dcterms:created xsi:type="dcterms:W3CDTF">2013-02-23T22:34:00Z</dcterms:created>
  <dcterms:modified xsi:type="dcterms:W3CDTF">2013-02-25T09:44:00Z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